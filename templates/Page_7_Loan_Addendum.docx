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C189" w14:textId="66EADD1E" w:rsidR="00D4304F" w:rsidRPr="00BD0B4C" w:rsidRDefault="00EF0FA0" w:rsidP="0021232F">
      <w:pPr>
        <w:pStyle w:val="Heading2"/>
        <w:ind w:left="720"/>
        <w:jc w:val="center"/>
        <w:rPr>
          <w:sz w:val="28"/>
          <w:szCs w:val="28"/>
        </w:rPr>
      </w:pPr>
      <w:r w:rsidRPr="00BD0B4C">
        <w:rPr>
          <w:sz w:val="28"/>
          <w:szCs w:val="28"/>
        </w:rPr>
        <w:t>loan addendum</w:t>
      </w:r>
      <w:r w:rsidR="00E13AD6" w:rsidRPr="00BD0B4C">
        <w:rPr>
          <w:sz w:val="28"/>
          <w:szCs w:val="28"/>
        </w:rPr>
        <w:t xml:space="preserve"> </w:t>
      </w:r>
    </w:p>
    <w:p w14:paraId="1056B68B" w14:textId="77777777" w:rsidR="00E13AD6" w:rsidRDefault="00E13AD6" w:rsidP="00BD0B4C">
      <w:pPr>
        <w:spacing w:before="0" w:line="240" w:lineRule="auto"/>
        <w:rPr>
          <w:rFonts w:ascii="Cambria" w:hAnsi="Cambria"/>
          <w:b/>
          <w:bCs/>
          <w:color w:val="0072C6" w:themeColor="accent1"/>
          <w:sz w:val="28"/>
          <w:szCs w:val="28"/>
        </w:rPr>
      </w:pPr>
    </w:p>
    <w:p w14:paraId="053588EE" w14:textId="270D3CF8" w:rsidR="001C2F8D" w:rsidRPr="00BD0B4C" w:rsidRDefault="00EF0FA0" w:rsidP="00BD0B4C">
      <w:pPr>
        <w:spacing w:before="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  <w:r w:rsidRPr="00BD0B4C">
        <w:rPr>
          <w:rFonts w:ascii="Cambria" w:hAnsi="Cambria"/>
          <w:b/>
          <w:bCs/>
          <w:color w:val="0072C6" w:themeColor="accent1"/>
          <w:sz w:val="20"/>
          <w:szCs w:val="20"/>
        </w:rPr>
        <w:t xml:space="preserve">LOAN POLICY EXCEPTIONS/MITIGATIONS </w:t>
      </w:r>
    </w:p>
    <w:p w14:paraId="448449B9" w14:textId="56565BBB" w:rsidR="00CC0B64" w:rsidRPr="00BD0B4C" w:rsidRDefault="00ED302E" w:rsidP="00BD0B4C">
      <w:pPr>
        <w:spacing w:before="0" w:line="240" w:lineRule="auto"/>
        <w:rPr>
          <w:rFonts w:ascii="Cambria" w:hAnsi="Cambria"/>
          <w:sz w:val="20"/>
          <w:szCs w:val="20"/>
        </w:rPr>
      </w:pPr>
      <w:r w:rsidRPr="00BD0B4C">
        <w:rPr>
          <w:rFonts w:ascii="Cambria" w:hAnsi="Cambria"/>
          <w:sz w:val="20"/>
          <w:szCs w:val="20"/>
        </w:rPr>
        <w:t>{{</w:t>
      </w:r>
      <w:proofErr w:type="spellStart"/>
      <w:r w:rsidRPr="00BD0B4C">
        <w:rPr>
          <w:rFonts w:ascii="Cambria" w:hAnsi="Cambria"/>
          <w:sz w:val="20"/>
          <w:szCs w:val="20"/>
        </w:rPr>
        <w:t>loanPolicyExceptions</w:t>
      </w:r>
      <w:proofErr w:type="spellEnd"/>
      <w:r w:rsidRPr="00BD0B4C">
        <w:rPr>
          <w:rFonts w:ascii="Cambria" w:hAnsi="Cambria"/>
          <w:sz w:val="20"/>
          <w:szCs w:val="20"/>
        </w:rPr>
        <w:t>}}</w:t>
      </w:r>
    </w:p>
    <w:p w14:paraId="12C3B96F" w14:textId="566C59E4" w:rsidR="00ED302E" w:rsidRDefault="00ED302E" w:rsidP="00BD0B4C">
      <w:pPr>
        <w:spacing w:before="0" w:line="240" w:lineRule="auto"/>
        <w:rPr>
          <w:rFonts w:ascii="Cambria" w:hAnsi="Cambria"/>
          <w:sz w:val="28"/>
          <w:szCs w:val="28"/>
        </w:rPr>
      </w:pPr>
    </w:p>
    <w:p w14:paraId="15C16223" w14:textId="77777777" w:rsidR="00BD0B4C" w:rsidRDefault="00BD0B4C" w:rsidP="00BD0B4C">
      <w:pPr>
        <w:spacing w:before="0" w:line="240" w:lineRule="auto"/>
        <w:rPr>
          <w:rFonts w:ascii="Cambria" w:hAnsi="Cambria"/>
          <w:sz w:val="28"/>
          <w:szCs w:val="28"/>
        </w:rPr>
      </w:pPr>
    </w:p>
    <w:p w14:paraId="13CF13D6" w14:textId="0A38A46E" w:rsidR="00ED302E" w:rsidRPr="00BD0B4C" w:rsidRDefault="00ED302E" w:rsidP="00BD0B4C">
      <w:pPr>
        <w:spacing w:before="0" w:line="240" w:lineRule="auto"/>
        <w:rPr>
          <w:rFonts w:ascii="Cambria" w:hAnsi="Cambria"/>
          <w:sz w:val="20"/>
          <w:szCs w:val="20"/>
        </w:rPr>
      </w:pPr>
    </w:p>
    <w:p w14:paraId="3A08BF77" w14:textId="36C9AA1F" w:rsidR="00ED302E" w:rsidRPr="00BD0B4C" w:rsidRDefault="00ED302E" w:rsidP="00BD0B4C">
      <w:pPr>
        <w:spacing w:before="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  <w:r w:rsidRPr="00BD0B4C">
        <w:rPr>
          <w:rFonts w:ascii="Cambria" w:hAnsi="Cambria"/>
          <w:b/>
          <w:bCs/>
          <w:color w:val="0072C6" w:themeColor="accent1"/>
          <w:sz w:val="20"/>
          <w:szCs w:val="20"/>
        </w:rPr>
        <w:t>STRENGTHS/WEAKNESSES &amp; OFFICER RECOMMENDATION:</w:t>
      </w:r>
    </w:p>
    <w:p w14:paraId="71904478" w14:textId="79705B3B" w:rsidR="00FC1A04" w:rsidRPr="00BD0B4C" w:rsidRDefault="00FC1A04" w:rsidP="00BD0B4C">
      <w:pPr>
        <w:spacing w:before="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  <w:r w:rsidRPr="00BD0B4C">
        <w:rPr>
          <w:rFonts w:ascii="Cambria" w:hAnsi="Cambria"/>
          <w:sz w:val="20"/>
          <w:szCs w:val="20"/>
        </w:rPr>
        <w:t>{{</w:t>
      </w:r>
      <w:proofErr w:type="spellStart"/>
      <w:r w:rsidRPr="00BD0B4C">
        <w:rPr>
          <w:rFonts w:ascii="Cambria" w:hAnsi="Cambria"/>
          <w:sz w:val="20"/>
          <w:szCs w:val="20"/>
        </w:rPr>
        <w:t>strengthsWeaknessesOfficerRecommendation</w:t>
      </w:r>
      <w:proofErr w:type="spellEnd"/>
      <w:r w:rsidRPr="00BD0B4C">
        <w:rPr>
          <w:rFonts w:ascii="Cambria" w:hAnsi="Cambria"/>
          <w:sz w:val="20"/>
          <w:szCs w:val="20"/>
        </w:rPr>
        <w:t>}}</w:t>
      </w:r>
    </w:p>
    <w:sectPr w:rsidR="00FC1A04" w:rsidRPr="00BD0B4C" w:rsidSect="00332C7F">
      <w:footerReference w:type="default" r:id="rId7"/>
      <w:footerReference w:type="first" r:id="rId8"/>
      <w:pgSz w:w="12240" w:h="15840"/>
      <w:pgMar w:top="1170" w:right="1440" w:bottom="126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67F9B" w14:textId="77777777" w:rsidR="00795714" w:rsidRDefault="00795714">
      <w:pPr>
        <w:spacing w:before="0" w:after="0" w:line="240" w:lineRule="auto"/>
      </w:pPr>
      <w:r>
        <w:separator/>
      </w:r>
    </w:p>
    <w:p w14:paraId="6D3A4801" w14:textId="77777777" w:rsidR="00795714" w:rsidRDefault="00795714"/>
  </w:endnote>
  <w:endnote w:type="continuationSeparator" w:id="0">
    <w:p w14:paraId="627DF92F" w14:textId="77777777" w:rsidR="00795714" w:rsidRDefault="00795714">
      <w:pPr>
        <w:spacing w:before="0" w:after="0" w:line="240" w:lineRule="auto"/>
      </w:pPr>
      <w:r>
        <w:continuationSeparator/>
      </w:r>
    </w:p>
    <w:p w14:paraId="15CD5CEA" w14:textId="77777777" w:rsidR="00795714" w:rsidRDefault="0079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54552" w14:textId="36FCF550" w:rsidR="00D4304F" w:rsidRDefault="00F7434A" w:rsidP="00F7434A">
        <w:pPr>
          <w:pStyle w:val="Footer"/>
          <w:ind w:firstLine="720"/>
        </w:pPr>
        <w:r>
          <w:t xml:space="preserve">                                                                                       Powered By Capturisk Inc.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EDF4" w14:textId="309D79B5" w:rsidR="00D4304F" w:rsidRDefault="00F97B6E" w:rsidP="00F97B6E">
    <w:pPr>
      <w:pStyle w:val="Footer"/>
      <w:ind w:firstLine="720"/>
    </w:pPr>
    <w:r>
      <w:t xml:space="preserve">                                                                                       </w:t>
    </w:r>
    <w:r w:rsidR="004E64EF">
      <w:t>P</w:t>
    </w:r>
    <w:r>
      <w:t>owered By Capturisk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8EC3" w14:textId="77777777" w:rsidR="00795714" w:rsidRDefault="00795714">
      <w:pPr>
        <w:spacing w:before="0" w:after="0" w:line="240" w:lineRule="auto"/>
      </w:pPr>
      <w:r>
        <w:separator/>
      </w:r>
    </w:p>
    <w:p w14:paraId="5A43BB7C" w14:textId="77777777" w:rsidR="00795714" w:rsidRDefault="00795714"/>
  </w:footnote>
  <w:footnote w:type="continuationSeparator" w:id="0">
    <w:p w14:paraId="0758460D" w14:textId="77777777" w:rsidR="00795714" w:rsidRDefault="00795714">
      <w:pPr>
        <w:spacing w:before="0" w:after="0" w:line="240" w:lineRule="auto"/>
      </w:pPr>
      <w:r>
        <w:continuationSeparator/>
      </w:r>
    </w:p>
    <w:p w14:paraId="608419E4" w14:textId="77777777" w:rsidR="00795714" w:rsidRDefault="007957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6E"/>
    <w:rsid w:val="00000EA8"/>
    <w:rsid w:val="0000795A"/>
    <w:rsid w:val="00100837"/>
    <w:rsid w:val="001258E6"/>
    <w:rsid w:val="00133EE4"/>
    <w:rsid w:val="0015144F"/>
    <w:rsid w:val="0015479D"/>
    <w:rsid w:val="001563BA"/>
    <w:rsid w:val="00157E6F"/>
    <w:rsid w:val="00174B0B"/>
    <w:rsid w:val="001A1D31"/>
    <w:rsid w:val="001B4377"/>
    <w:rsid w:val="001C2F8D"/>
    <w:rsid w:val="001F3ABD"/>
    <w:rsid w:val="0020056A"/>
    <w:rsid w:val="0021232F"/>
    <w:rsid w:val="002145EF"/>
    <w:rsid w:val="00227DF5"/>
    <w:rsid w:val="00271F36"/>
    <w:rsid w:val="002B3D26"/>
    <w:rsid w:val="002D22E0"/>
    <w:rsid w:val="003008EC"/>
    <w:rsid w:val="003112E5"/>
    <w:rsid w:val="00332C7F"/>
    <w:rsid w:val="00336608"/>
    <w:rsid w:val="00356390"/>
    <w:rsid w:val="00357713"/>
    <w:rsid w:val="003675E5"/>
    <w:rsid w:val="003800C1"/>
    <w:rsid w:val="0039049A"/>
    <w:rsid w:val="003926B5"/>
    <w:rsid w:val="00394E85"/>
    <w:rsid w:val="003C643F"/>
    <w:rsid w:val="003D0E69"/>
    <w:rsid w:val="003F5352"/>
    <w:rsid w:val="003F61D2"/>
    <w:rsid w:val="00402941"/>
    <w:rsid w:val="004327AF"/>
    <w:rsid w:val="00440B87"/>
    <w:rsid w:val="00453203"/>
    <w:rsid w:val="00463295"/>
    <w:rsid w:val="00486CC7"/>
    <w:rsid w:val="004B38D2"/>
    <w:rsid w:val="004C0BD4"/>
    <w:rsid w:val="004D32D7"/>
    <w:rsid w:val="004E64EF"/>
    <w:rsid w:val="004F3AD7"/>
    <w:rsid w:val="00544A2C"/>
    <w:rsid w:val="00546AEE"/>
    <w:rsid w:val="005548DA"/>
    <w:rsid w:val="005604DF"/>
    <w:rsid w:val="005910B2"/>
    <w:rsid w:val="005D6E85"/>
    <w:rsid w:val="005F26C0"/>
    <w:rsid w:val="00626769"/>
    <w:rsid w:val="00673546"/>
    <w:rsid w:val="00675864"/>
    <w:rsid w:val="00686D3D"/>
    <w:rsid w:val="00694E94"/>
    <w:rsid w:val="006C7357"/>
    <w:rsid w:val="006F22D4"/>
    <w:rsid w:val="00700221"/>
    <w:rsid w:val="00742718"/>
    <w:rsid w:val="007519C5"/>
    <w:rsid w:val="0075279C"/>
    <w:rsid w:val="007544C9"/>
    <w:rsid w:val="00773478"/>
    <w:rsid w:val="00783B37"/>
    <w:rsid w:val="0078673F"/>
    <w:rsid w:val="00795714"/>
    <w:rsid w:val="007E25D7"/>
    <w:rsid w:val="008173D9"/>
    <w:rsid w:val="008464FA"/>
    <w:rsid w:val="00863CD5"/>
    <w:rsid w:val="008D6F08"/>
    <w:rsid w:val="009177B0"/>
    <w:rsid w:val="00923E0A"/>
    <w:rsid w:val="00942758"/>
    <w:rsid w:val="00947A3D"/>
    <w:rsid w:val="009513BC"/>
    <w:rsid w:val="00952426"/>
    <w:rsid w:val="009805F8"/>
    <w:rsid w:val="00980D4C"/>
    <w:rsid w:val="00982415"/>
    <w:rsid w:val="009B2F60"/>
    <w:rsid w:val="009E1518"/>
    <w:rsid w:val="009F5E2B"/>
    <w:rsid w:val="00A31E75"/>
    <w:rsid w:val="00A46F83"/>
    <w:rsid w:val="00A557AC"/>
    <w:rsid w:val="00A60269"/>
    <w:rsid w:val="00A72210"/>
    <w:rsid w:val="00AA2003"/>
    <w:rsid w:val="00AA5720"/>
    <w:rsid w:val="00AC43B4"/>
    <w:rsid w:val="00AE730F"/>
    <w:rsid w:val="00B016EA"/>
    <w:rsid w:val="00B4176A"/>
    <w:rsid w:val="00B5417B"/>
    <w:rsid w:val="00B60D1D"/>
    <w:rsid w:val="00B71C13"/>
    <w:rsid w:val="00B71ED1"/>
    <w:rsid w:val="00B90ACC"/>
    <w:rsid w:val="00B959A7"/>
    <w:rsid w:val="00BD0B4C"/>
    <w:rsid w:val="00BD24FC"/>
    <w:rsid w:val="00C02683"/>
    <w:rsid w:val="00C52FC2"/>
    <w:rsid w:val="00C53A2B"/>
    <w:rsid w:val="00C66CE8"/>
    <w:rsid w:val="00C87AB5"/>
    <w:rsid w:val="00CA3BEE"/>
    <w:rsid w:val="00CA6535"/>
    <w:rsid w:val="00CC0B64"/>
    <w:rsid w:val="00CD07E6"/>
    <w:rsid w:val="00CD55E9"/>
    <w:rsid w:val="00D23E28"/>
    <w:rsid w:val="00D30CFE"/>
    <w:rsid w:val="00D4304F"/>
    <w:rsid w:val="00D651B9"/>
    <w:rsid w:val="00D82054"/>
    <w:rsid w:val="00D82FF7"/>
    <w:rsid w:val="00D85E52"/>
    <w:rsid w:val="00D92C20"/>
    <w:rsid w:val="00D93F13"/>
    <w:rsid w:val="00D95CD3"/>
    <w:rsid w:val="00DC0F42"/>
    <w:rsid w:val="00DC6443"/>
    <w:rsid w:val="00DE63FE"/>
    <w:rsid w:val="00DE7E56"/>
    <w:rsid w:val="00DF6C11"/>
    <w:rsid w:val="00E11796"/>
    <w:rsid w:val="00E13AD6"/>
    <w:rsid w:val="00E149F5"/>
    <w:rsid w:val="00E258DC"/>
    <w:rsid w:val="00E53907"/>
    <w:rsid w:val="00E759BE"/>
    <w:rsid w:val="00EB03A7"/>
    <w:rsid w:val="00EC0F68"/>
    <w:rsid w:val="00EC5313"/>
    <w:rsid w:val="00ED302E"/>
    <w:rsid w:val="00ED364D"/>
    <w:rsid w:val="00EE02B3"/>
    <w:rsid w:val="00EE52BD"/>
    <w:rsid w:val="00EF0FA0"/>
    <w:rsid w:val="00F7434A"/>
    <w:rsid w:val="00F8376B"/>
    <w:rsid w:val="00F97B6E"/>
    <w:rsid w:val="00FB1FAB"/>
    <w:rsid w:val="00FB431B"/>
    <w:rsid w:val="00FB5F4F"/>
    <w:rsid w:val="00FC0E7A"/>
    <w:rsid w:val="00FC1A04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DD345"/>
  <w15:chartTrackingRefBased/>
  <w15:docId w15:val="{E3D57D27-38A3-45E3-A6AB-D73CCA8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normaltextrun">
    <w:name w:val="normaltextrun"/>
    <w:basedOn w:val="DefaultParagraphFont"/>
    <w:rsid w:val="00E759BE"/>
  </w:style>
  <w:style w:type="character" w:customStyle="1" w:styleId="eop">
    <w:name w:val="eop"/>
    <w:basedOn w:val="DefaultParagraphFont"/>
    <w:rsid w:val="00357713"/>
  </w:style>
  <w:style w:type="paragraph" w:customStyle="1" w:styleId="paragraph">
    <w:name w:val="paragraph"/>
    <w:basedOn w:val="Normal"/>
    <w:rsid w:val="002B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table" w:styleId="PlainTable1">
    <w:name w:val="Plain Table 1"/>
    <w:basedOn w:val="TableNormal"/>
    <w:uiPriority w:val="41"/>
    <w:rsid w:val="00D30C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7867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band1Vert">
      <w:tblPr/>
      <w:tcPr>
        <w:shd w:val="clear" w:color="auto" w:fill="82C9FF" w:themeFill="accent1" w:themeFillTint="66"/>
      </w:tcPr>
    </w:tblStylePr>
    <w:tblStylePr w:type="band1Horz">
      <w:tblPr/>
      <w:tcPr>
        <w:shd w:val="clear" w:color="auto" w:fill="82C9FF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327AF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iKesavan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191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Kesavan</dc:creator>
  <cp:keywords/>
  <dc:description/>
  <cp:lastModifiedBy>VijayKumar Yarramsetty</cp:lastModifiedBy>
  <cp:revision>136</cp:revision>
  <dcterms:created xsi:type="dcterms:W3CDTF">2021-07-29T15:01:00Z</dcterms:created>
  <dcterms:modified xsi:type="dcterms:W3CDTF">2021-07-30T21:16:00Z</dcterms:modified>
</cp:coreProperties>
</file>