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9482" w14:textId="5609A84C" w:rsidR="0078583A" w:rsidRPr="003230B1" w:rsidRDefault="0078583A" w:rsidP="0078583A">
      <w:pPr>
        <w:pStyle w:val="Heading2"/>
        <w:rPr>
          <w:rStyle w:val="normaltextrun"/>
          <w:sz w:val="28"/>
          <w:szCs w:val="28"/>
        </w:rPr>
      </w:pPr>
      <w:r w:rsidRPr="003230B1">
        <w:rPr>
          <w:rStyle w:val="normaltextrun"/>
          <w:sz w:val="28"/>
          <w:szCs w:val="28"/>
        </w:rPr>
        <w:t>PROPERTY/SITE INSPECTION PHOTOS AND</w:t>
      </w:r>
    </w:p>
    <w:p w14:paraId="127F7DBA" w14:textId="6F0E1F72" w:rsidR="009E1518" w:rsidRPr="003230B1" w:rsidRDefault="0078583A" w:rsidP="0078583A">
      <w:pPr>
        <w:pStyle w:val="Heading2"/>
        <w:rPr>
          <w:rStyle w:val="eop"/>
          <w:sz w:val="28"/>
          <w:szCs w:val="28"/>
        </w:rPr>
      </w:pPr>
      <w:r w:rsidRPr="003230B1">
        <w:rPr>
          <w:rStyle w:val="normaltextrun"/>
          <w:sz w:val="28"/>
          <w:szCs w:val="28"/>
        </w:rPr>
        <w:t>  CONDITION</w:t>
      </w:r>
    </w:p>
    <w:p w14:paraId="32BC2FD0" w14:textId="77777777" w:rsidR="0078583A" w:rsidRPr="003230B1" w:rsidRDefault="0078583A" w:rsidP="0078583A">
      <w:pPr>
        <w:pStyle w:val="Heading2"/>
        <w:rPr>
          <w:sz w:val="28"/>
          <w:szCs w:val="28"/>
        </w:rPr>
      </w:pPr>
    </w:p>
    <w:p w14:paraId="4568C9C0" w14:textId="2787D138" w:rsidR="00626769" w:rsidRPr="003230B1" w:rsidRDefault="00593985" w:rsidP="00593985">
      <w:pPr>
        <w:rPr>
          <w:sz w:val="28"/>
          <w:szCs w:val="28"/>
        </w:rPr>
      </w:pPr>
      <w:r w:rsidRPr="003230B1">
        <w:rPr>
          <w:rStyle w:val="normaltextrun"/>
          <w:rFonts w:ascii="Cambria" w:hAnsi="Cambria"/>
          <w:color w:val="000000"/>
          <w:sz w:val="28"/>
          <w:szCs w:val="28"/>
          <w:shd w:val="clear" w:color="auto" w:fill="FFFFFF"/>
        </w:rPr>
        <w:t>{{</w:t>
      </w:r>
      <w:r w:rsidR="00B84FA8" w:rsidRPr="00B84FA8">
        <w:rPr>
          <w:rStyle w:val="normaltextrun"/>
          <w:rFonts w:ascii="Cambria" w:hAnsi="Cambria"/>
          <w:color w:val="000000"/>
          <w:sz w:val="28"/>
          <w:szCs w:val="28"/>
          <w:shd w:val="clear" w:color="auto" w:fill="FFFFFF"/>
        </w:rPr>
        <w:t>propertyPics0</w:t>
      </w:r>
      <w:r w:rsidRPr="003230B1">
        <w:rPr>
          <w:rStyle w:val="normaltextrun"/>
          <w:rFonts w:ascii="Cambria" w:hAnsi="Cambria"/>
          <w:color w:val="000000"/>
          <w:sz w:val="28"/>
          <w:szCs w:val="28"/>
          <w:shd w:val="clear" w:color="auto" w:fill="FFFFFF"/>
        </w:rPr>
        <w:t>}}</w:t>
      </w:r>
      <w:r w:rsidRPr="003230B1">
        <w:rPr>
          <w:rStyle w:val="eop"/>
          <w:rFonts w:ascii="Cambria" w:hAnsi="Cambria"/>
          <w:color w:val="000000"/>
          <w:sz w:val="28"/>
          <w:szCs w:val="28"/>
          <w:shd w:val="clear" w:color="auto" w:fill="FFFFFF"/>
        </w:rPr>
        <w:t> </w:t>
      </w:r>
    </w:p>
    <w:p w14:paraId="485393C2" w14:textId="1771A514" w:rsidR="00B00368" w:rsidRPr="003230B1" w:rsidRDefault="00B00368" w:rsidP="00B00368">
      <w:pPr>
        <w:rPr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Pr="003230B1">
        <w:rPr>
          <w:rStyle w:val="normaltextrun"/>
          <w:rFonts w:ascii="Cambria" w:hAnsi="Cambria"/>
          <w:color w:val="000000"/>
          <w:sz w:val="28"/>
          <w:szCs w:val="28"/>
          <w:shd w:val="clear" w:color="auto" w:fill="FFFFFF"/>
        </w:rPr>
        <w:t>{{</w:t>
      </w:r>
      <w:r w:rsidRPr="00B84FA8">
        <w:rPr>
          <w:rStyle w:val="normaltextrun"/>
          <w:rFonts w:ascii="Cambria" w:hAnsi="Cambria"/>
          <w:color w:val="000000"/>
          <w:sz w:val="28"/>
          <w:szCs w:val="28"/>
          <w:shd w:val="clear" w:color="auto" w:fill="FFFFFF"/>
        </w:rPr>
        <w:t>propertyPics</w:t>
      </w:r>
      <w:r>
        <w:rPr>
          <w:rStyle w:val="normaltextrun"/>
          <w:rFonts w:ascii="Cambria" w:hAnsi="Cambria"/>
          <w:color w:val="000000"/>
          <w:sz w:val="28"/>
          <w:szCs w:val="28"/>
          <w:shd w:val="clear" w:color="auto" w:fill="FFFFFF"/>
        </w:rPr>
        <w:t>1</w:t>
      </w:r>
      <w:r w:rsidRPr="003230B1">
        <w:rPr>
          <w:rStyle w:val="normaltextrun"/>
          <w:rFonts w:ascii="Cambria" w:hAnsi="Cambria"/>
          <w:color w:val="000000"/>
          <w:sz w:val="28"/>
          <w:szCs w:val="28"/>
          <w:shd w:val="clear" w:color="auto" w:fill="FFFFFF"/>
        </w:rPr>
        <w:t>}}</w:t>
      </w:r>
      <w:r w:rsidRPr="003230B1">
        <w:rPr>
          <w:rStyle w:val="eop"/>
          <w:rFonts w:ascii="Cambria" w:hAnsi="Cambria"/>
          <w:color w:val="000000"/>
          <w:sz w:val="28"/>
          <w:szCs w:val="28"/>
          <w:shd w:val="clear" w:color="auto" w:fill="FFFFFF"/>
        </w:rPr>
        <w:t> </w:t>
      </w:r>
    </w:p>
    <w:p w14:paraId="4CFD3E22" w14:textId="49584C0C" w:rsidR="00626769" w:rsidRPr="003230B1" w:rsidRDefault="00626769" w:rsidP="00D95CD3">
      <w:pPr>
        <w:spacing w:before="120" w:after="0" w:line="240" w:lineRule="auto"/>
        <w:rPr>
          <w:rFonts w:ascii="Cambria" w:hAnsi="Cambria"/>
          <w:b/>
          <w:bCs/>
          <w:sz w:val="28"/>
          <w:szCs w:val="28"/>
        </w:rPr>
      </w:pPr>
    </w:p>
    <w:sectPr w:rsidR="00626769" w:rsidRPr="003230B1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6F88" w14:textId="77777777" w:rsidR="00002671" w:rsidRDefault="00002671">
      <w:pPr>
        <w:spacing w:before="0" w:after="0" w:line="240" w:lineRule="auto"/>
      </w:pPr>
      <w:r>
        <w:separator/>
      </w:r>
    </w:p>
    <w:p w14:paraId="4DA2A3F9" w14:textId="77777777" w:rsidR="00002671" w:rsidRDefault="00002671"/>
  </w:endnote>
  <w:endnote w:type="continuationSeparator" w:id="0">
    <w:p w14:paraId="15429381" w14:textId="77777777" w:rsidR="00002671" w:rsidRDefault="00002671">
      <w:pPr>
        <w:spacing w:before="0" w:after="0" w:line="240" w:lineRule="auto"/>
      </w:pPr>
      <w:r>
        <w:continuationSeparator/>
      </w:r>
    </w:p>
    <w:p w14:paraId="36217F86" w14:textId="77777777" w:rsidR="00002671" w:rsidRDefault="00002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54552" w14:textId="56B887C3" w:rsidR="00D4304F" w:rsidRDefault="00F7434A" w:rsidP="00F7434A">
        <w:pPr>
          <w:pStyle w:val="Footer"/>
          <w:ind w:firstLine="720"/>
        </w:pPr>
        <w:r>
          <w:t xml:space="preserve">                                                                                                    Powered By Capturisk Inc.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BEDF4" w14:textId="0053E014" w:rsidR="00D4304F" w:rsidRDefault="00F97B6E" w:rsidP="00F97B6E">
    <w:pPr>
      <w:pStyle w:val="Footer"/>
      <w:ind w:firstLine="720"/>
    </w:pPr>
    <w:r>
      <w:t xml:space="preserve">                                                                                                    Powered By Capturisk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B4FDB" w14:textId="77777777" w:rsidR="00002671" w:rsidRDefault="00002671">
      <w:pPr>
        <w:spacing w:before="0" w:after="0" w:line="240" w:lineRule="auto"/>
      </w:pPr>
      <w:r>
        <w:separator/>
      </w:r>
    </w:p>
    <w:p w14:paraId="5E632646" w14:textId="77777777" w:rsidR="00002671" w:rsidRDefault="00002671"/>
  </w:footnote>
  <w:footnote w:type="continuationSeparator" w:id="0">
    <w:p w14:paraId="16A13452" w14:textId="77777777" w:rsidR="00002671" w:rsidRDefault="00002671">
      <w:pPr>
        <w:spacing w:before="0" w:after="0" w:line="240" w:lineRule="auto"/>
      </w:pPr>
      <w:r>
        <w:continuationSeparator/>
      </w:r>
    </w:p>
    <w:p w14:paraId="4160E7EF" w14:textId="77777777" w:rsidR="00002671" w:rsidRDefault="000026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6E"/>
    <w:rsid w:val="00002671"/>
    <w:rsid w:val="0000795A"/>
    <w:rsid w:val="00100837"/>
    <w:rsid w:val="0015144F"/>
    <w:rsid w:val="00157E6F"/>
    <w:rsid w:val="00174B0B"/>
    <w:rsid w:val="001B4377"/>
    <w:rsid w:val="0020056A"/>
    <w:rsid w:val="002145EF"/>
    <w:rsid w:val="00227DF5"/>
    <w:rsid w:val="002B3D26"/>
    <w:rsid w:val="002D22E0"/>
    <w:rsid w:val="003008EC"/>
    <w:rsid w:val="003112E5"/>
    <w:rsid w:val="003230B1"/>
    <w:rsid w:val="00356390"/>
    <w:rsid w:val="00357713"/>
    <w:rsid w:val="0039049A"/>
    <w:rsid w:val="00453203"/>
    <w:rsid w:val="00486CC7"/>
    <w:rsid w:val="004B38D2"/>
    <w:rsid w:val="004D32D7"/>
    <w:rsid w:val="004F3AD7"/>
    <w:rsid w:val="005548DA"/>
    <w:rsid w:val="00593985"/>
    <w:rsid w:val="00626769"/>
    <w:rsid w:val="00675864"/>
    <w:rsid w:val="006C7357"/>
    <w:rsid w:val="00742718"/>
    <w:rsid w:val="0075279C"/>
    <w:rsid w:val="00773478"/>
    <w:rsid w:val="0078583A"/>
    <w:rsid w:val="008D6F08"/>
    <w:rsid w:val="00923E0A"/>
    <w:rsid w:val="00942758"/>
    <w:rsid w:val="00952426"/>
    <w:rsid w:val="009E1518"/>
    <w:rsid w:val="009F5E2B"/>
    <w:rsid w:val="00AA2003"/>
    <w:rsid w:val="00AE730F"/>
    <w:rsid w:val="00B00368"/>
    <w:rsid w:val="00B016EA"/>
    <w:rsid w:val="00B4176A"/>
    <w:rsid w:val="00B71C13"/>
    <w:rsid w:val="00B84FA8"/>
    <w:rsid w:val="00BD24FC"/>
    <w:rsid w:val="00C02683"/>
    <w:rsid w:val="00C52FC2"/>
    <w:rsid w:val="00C53A2B"/>
    <w:rsid w:val="00CA3BEE"/>
    <w:rsid w:val="00CD55E9"/>
    <w:rsid w:val="00D4304F"/>
    <w:rsid w:val="00D651B9"/>
    <w:rsid w:val="00D92C20"/>
    <w:rsid w:val="00D95CD3"/>
    <w:rsid w:val="00DC0F42"/>
    <w:rsid w:val="00DF6C11"/>
    <w:rsid w:val="00E11796"/>
    <w:rsid w:val="00E53907"/>
    <w:rsid w:val="00E759BE"/>
    <w:rsid w:val="00EC0F68"/>
    <w:rsid w:val="00EC5313"/>
    <w:rsid w:val="00ED364D"/>
    <w:rsid w:val="00F7434A"/>
    <w:rsid w:val="00F97B6E"/>
    <w:rsid w:val="00FB431B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DD345"/>
  <w15:chartTrackingRefBased/>
  <w15:docId w15:val="{E3D57D27-38A3-45E3-A6AB-D73CCA8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normaltextrun">
    <w:name w:val="normaltextrun"/>
    <w:basedOn w:val="DefaultParagraphFont"/>
    <w:rsid w:val="00E759BE"/>
  </w:style>
  <w:style w:type="character" w:customStyle="1" w:styleId="eop">
    <w:name w:val="eop"/>
    <w:basedOn w:val="DefaultParagraphFont"/>
    <w:rsid w:val="00357713"/>
  </w:style>
  <w:style w:type="paragraph" w:customStyle="1" w:styleId="paragraph">
    <w:name w:val="paragraph"/>
    <w:basedOn w:val="Normal"/>
    <w:rsid w:val="002B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iKesavan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50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Kesavan</dc:creator>
  <cp:keywords/>
  <dc:description/>
  <cp:lastModifiedBy>VijayKumar Yarramsetty</cp:lastModifiedBy>
  <cp:revision>50</cp:revision>
  <dcterms:created xsi:type="dcterms:W3CDTF">2021-07-29T15:01:00Z</dcterms:created>
  <dcterms:modified xsi:type="dcterms:W3CDTF">2021-07-30T20:34:00Z</dcterms:modified>
</cp:coreProperties>
</file>