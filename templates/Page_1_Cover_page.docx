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95EA9" w14:textId="1B2F8208" w:rsidR="00D4304F" w:rsidRPr="005B7A7C" w:rsidRDefault="00F97B6E" w:rsidP="005B7A7C">
      <w:pPr>
        <w:pStyle w:val="Heading1"/>
        <w:jc w:val="center"/>
        <w:rPr>
          <w:sz w:val="56"/>
          <w:szCs w:val="56"/>
        </w:rPr>
      </w:pPr>
      <w:r w:rsidRPr="005B7A7C">
        <w:rPr>
          <w:sz w:val="56"/>
          <w:szCs w:val="56"/>
        </w:rPr>
        <w:t>CRE - Credit Memorandum</w:t>
      </w:r>
    </w:p>
    <w:p w14:paraId="089C2448" w14:textId="69289A8C" w:rsidR="00F97B6E" w:rsidRDefault="00F97B6E">
      <w:pPr>
        <w:pStyle w:val="Heading1"/>
      </w:pPr>
    </w:p>
    <w:p w14:paraId="55BDD622" w14:textId="41E7325C" w:rsidR="00F97B6E" w:rsidRDefault="00F97B6E">
      <w:pPr>
        <w:pStyle w:val="Heading1"/>
      </w:pPr>
    </w:p>
    <w:p w14:paraId="3EBDEBE5" w14:textId="685A681A" w:rsidR="00F97B6E" w:rsidRDefault="00F97B6E">
      <w:pPr>
        <w:pStyle w:val="Heading1"/>
      </w:pPr>
    </w:p>
    <w:p w14:paraId="530E49B4" w14:textId="58BE9933" w:rsidR="00F97B6E" w:rsidRDefault="00F97B6E">
      <w:pPr>
        <w:pStyle w:val="Heading1"/>
      </w:pPr>
    </w:p>
    <w:p w14:paraId="68CA0243" w14:textId="6F58A5DA" w:rsidR="00F97B6E" w:rsidRDefault="005B7A7C">
      <w:pPr>
        <w:pStyle w:val="Heading1"/>
      </w:pPr>
      <w:r w:rsidRPr="005B7A7C">
        <w:rPr>
          <w:rFonts w:ascii="Tahoma" w:hAnsi="Tahoma" w:cs="Tahoma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2664082F" wp14:editId="32908F3F">
            <wp:simplePos x="0" y="0"/>
            <wp:positionH relativeFrom="column">
              <wp:posOffset>1649730</wp:posOffset>
            </wp:positionH>
            <wp:positionV relativeFrom="paragraph">
              <wp:posOffset>6350</wp:posOffset>
            </wp:positionV>
            <wp:extent cx="2640330" cy="1076325"/>
            <wp:effectExtent l="0" t="0" r="7620" b="9525"/>
            <wp:wrapTight wrapText="bothSides">
              <wp:wrapPolygon edited="0">
                <wp:start x="0" y="0"/>
                <wp:lineTo x="0" y="21409"/>
                <wp:lineTo x="21506" y="21409"/>
                <wp:lineTo x="2150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23130" w14:textId="08F5DC7A" w:rsidR="00F97B6E" w:rsidRDefault="00F97B6E">
      <w:pPr>
        <w:pStyle w:val="Heading1"/>
      </w:pPr>
    </w:p>
    <w:p w14:paraId="5B17E639" w14:textId="5CDB308A" w:rsidR="00F97B6E" w:rsidRDefault="00F97B6E">
      <w:pPr>
        <w:pStyle w:val="Heading1"/>
      </w:pPr>
    </w:p>
    <w:p w14:paraId="5FE209BA" w14:textId="0E235994" w:rsidR="009E1518" w:rsidRDefault="009E1518">
      <w:pPr>
        <w:pStyle w:val="Heading1"/>
      </w:pPr>
    </w:p>
    <w:p w14:paraId="7D30345D" w14:textId="3D55DD6E" w:rsidR="005B7A7C" w:rsidRDefault="005B7A7C">
      <w:pPr>
        <w:pStyle w:val="Heading1"/>
      </w:pPr>
    </w:p>
    <w:p w14:paraId="221C925D" w14:textId="77777777" w:rsidR="005B7A7C" w:rsidRDefault="005B7A7C">
      <w:pPr>
        <w:pStyle w:val="Heading1"/>
      </w:pPr>
    </w:p>
    <w:p w14:paraId="63287857" w14:textId="229D8E54" w:rsidR="00F97B6E" w:rsidRDefault="00F97B6E">
      <w:pPr>
        <w:pStyle w:val="Heading1"/>
      </w:pPr>
    </w:p>
    <w:p w14:paraId="5A45DBBA" w14:textId="2CBF5AB6" w:rsidR="00F97B6E" w:rsidRPr="005B7A7C" w:rsidRDefault="00F97B6E" w:rsidP="00F97B6E">
      <w:pPr>
        <w:pStyle w:val="Heading2"/>
        <w:spacing w:line="480" w:lineRule="auto"/>
        <w:rPr>
          <w:sz w:val="32"/>
          <w:szCs w:val="32"/>
        </w:rPr>
      </w:pPr>
      <w:r w:rsidRPr="005B7A7C">
        <w:rPr>
          <w:sz w:val="32"/>
          <w:szCs w:val="32"/>
        </w:rPr>
        <w:t xml:space="preserve">Created ON: </w:t>
      </w:r>
      <w:r w:rsidR="00F7203D">
        <w:rPr>
          <w:rStyle w:val="normaltextrun"/>
          <w:b/>
          <w:bCs/>
          <w:sz w:val="32"/>
          <w:szCs w:val="32"/>
          <w:shd w:val="clear" w:color="auto" w:fill="FFFFFF"/>
        </w:rPr>
        <w:t>{{createdOn}}</w:t>
      </w:r>
    </w:p>
    <w:p w14:paraId="1169F580" w14:textId="44E92F51" w:rsidR="00F97B6E" w:rsidRPr="005B7A7C" w:rsidRDefault="00F97B6E" w:rsidP="00F97B6E">
      <w:pPr>
        <w:pStyle w:val="Heading2"/>
        <w:spacing w:line="480" w:lineRule="auto"/>
        <w:rPr>
          <w:rStyle w:val="normaltextrun"/>
          <w:color w:val="auto"/>
          <w:sz w:val="32"/>
          <w:szCs w:val="32"/>
          <w:shd w:val="clear" w:color="auto" w:fill="FFFFFF"/>
        </w:rPr>
      </w:pPr>
      <w:r w:rsidRPr="005B7A7C">
        <w:rPr>
          <w:sz w:val="32"/>
          <w:szCs w:val="32"/>
        </w:rPr>
        <w:t xml:space="preserve">Prepared by: </w:t>
      </w:r>
      <w:r w:rsidR="00F7203D">
        <w:rPr>
          <w:rStyle w:val="normaltextrun"/>
          <w:b/>
          <w:bCs/>
          <w:sz w:val="32"/>
          <w:szCs w:val="32"/>
          <w:shd w:val="clear" w:color="auto" w:fill="FFFFFF"/>
        </w:rPr>
        <w:t>{{loanAnalyst}}</w:t>
      </w:r>
    </w:p>
    <w:p w14:paraId="6195BB99" w14:textId="77777777" w:rsidR="005B7A7C" w:rsidRDefault="005B7A7C" w:rsidP="00EB2A87">
      <w:pPr>
        <w:pStyle w:val="Heading3"/>
        <w:jc w:val="center"/>
        <w:rPr>
          <w:sz w:val="28"/>
          <w:szCs w:val="28"/>
        </w:rPr>
      </w:pPr>
    </w:p>
    <w:p w14:paraId="797DEE47" w14:textId="77777777" w:rsidR="005B7A7C" w:rsidRDefault="005B7A7C" w:rsidP="00EB2A87">
      <w:pPr>
        <w:pStyle w:val="Heading3"/>
        <w:jc w:val="center"/>
        <w:rPr>
          <w:sz w:val="28"/>
          <w:szCs w:val="28"/>
        </w:rPr>
      </w:pPr>
    </w:p>
    <w:p w14:paraId="6140F806" w14:textId="77777777" w:rsidR="005B7A7C" w:rsidRDefault="005B7A7C" w:rsidP="00EB2A87">
      <w:pPr>
        <w:pStyle w:val="Heading3"/>
        <w:jc w:val="center"/>
        <w:rPr>
          <w:sz w:val="28"/>
          <w:szCs w:val="28"/>
        </w:rPr>
      </w:pPr>
    </w:p>
    <w:p w14:paraId="5661B592" w14:textId="77777777" w:rsidR="005B7A7C" w:rsidRDefault="005B7A7C" w:rsidP="00EB2A87">
      <w:pPr>
        <w:pStyle w:val="Heading3"/>
        <w:jc w:val="center"/>
        <w:rPr>
          <w:sz w:val="28"/>
          <w:szCs w:val="28"/>
        </w:rPr>
      </w:pPr>
    </w:p>
    <w:p w14:paraId="214F9AED" w14:textId="77777777" w:rsidR="005B7A7C" w:rsidRDefault="005B7A7C" w:rsidP="00EB2A87">
      <w:pPr>
        <w:pStyle w:val="Heading3"/>
        <w:jc w:val="center"/>
        <w:rPr>
          <w:sz w:val="28"/>
          <w:szCs w:val="28"/>
        </w:rPr>
      </w:pPr>
    </w:p>
    <w:p w14:paraId="78E29CF7" w14:textId="77777777" w:rsidR="005B7A7C" w:rsidRDefault="005B7A7C" w:rsidP="00EB2A87">
      <w:pPr>
        <w:pStyle w:val="Heading3"/>
        <w:jc w:val="center"/>
        <w:rPr>
          <w:sz w:val="28"/>
          <w:szCs w:val="28"/>
        </w:rPr>
      </w:pPr>
    </w:p>
    <w:sectPr w:rsidR="005B7A7C" w:rsidSect="005B7A7C">
      <w:footerReference w:type="default" r:id="rId8"/>
      <w:footerReference w:type="first" r:id="rId9"/>
      <w:pgSz w:w="12240" w:h="15840"/>
      <w:pgMar w:top="1350" w:right="1008" w:bottom="1440" w:left="1008" w:header="720" w:footer="432" w:gutter="0"/>
      <w:cols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648CC" w14:textId="77777777" w:rsidR="005C0E72" w:rsidRDefault="005C0E72">
      <w:pPr>
        <w:spacing w:before="0" w:after="0" w:line="240" w:lineRule="auto"/>
      </w:pPr>
      <w:r>
        <w:separator/>
      </w:r>
    </w:p>
    <w:p w14:paraId="3063AB7A" w14:textId="77777777" w:rsidR="005C0E72" w:rsidRDefault="005C0E72"/>
  </w:endnote>
  <w:endnote w:type="continuationSeparator" w:id="0">
    <w:p w14:paraId="3BEBDF35" w14:textId="77777777" w:rsidR="005C0E72" w:rsidRDefault="005C0E72">
      <w:pPr>
        <w:spacing w:before="0" w:after="0" w:line="240" w:lineRule="auto"/>
      </w:pPr>
      <w:r>
        <w:continuationSeparator/>
      </w:r>
    </w:p>
    <w:p w14:paraId="62DEC0E7" w14:textId="77777777" w:rsidR="005C0E72" w:rsidRDefault="005C0E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54552" w14:textId="56B887C3" w:rsidR="00D4304F" w:rsidRDefault="00F7434A" w:rsidP="00F7434A">
        <w:pPr>
          <w:pStyle w:val="Footer"/>
          <w:ind w:firstLine="720"/>
        </w:pPr>
        <w:r>
          <w:t xml:space="preserve">                                                                                                    Powered By Capturisk Inc.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BEDF4" w14:textId="0053E014" w:rsidR="00D4304F" w:rsidRDefault="00F97B6E" w:rsidP="00F97B6E">
    <w:pPr>
      <w:pStyle w:val="Footer"/>
      <w:ind w:firstLine="720"/>
    </w:pPr>
    <w:r>
      <w:t xml:space="preserve">                                                                                                    Powered By Capturisk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40F94" w14:textId="77777777" w:rsidR="005C0E72" w:rsidRDefault="005C0E72">
      <w:pPr>
        <w:spacing w:before="0" w:after="0" w:line="240" w:lineRule="auto"/>
      </w:pPr>
      <w:r>
        <w:separator/>
      </w:r>
    </w:p>
    <w:p w14:paraId="72968A0A" w14:textId="77777777" w:rsidR="005C0E72" w:rsidRDefault="005C0E72"/>
  </w:footnote>
  <w:footnote w:type="continuationSeparator" w:id="0">
    <w:p w14:paraId="23D054FF" w14:textId="77777777" w:rsidR="005C0E72" w:rsidRDefault="005C0E72">
      <w:pPr>
        <w:spacing w:before="0" w:after="0" w:line="240" w:lineRule="auto"/>
      </w:pPr>
      <w:r>
        <w:continuationSeparator/>
      </w:r>
    </w:p>
    <w:p w14:paraId="0A598C2A" w14:textId="77777777" w:rsidR="005C0E72" w:rsidRDefault="005C0E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5"/>
  </w:num>
  <w:num w:numId="6">
    <w:abstractNumId w:val="17"/>
  </w:num>
  <w:num w:numId="7">
    <w:abstractNumId w:val="10"/>
  </w:num>
  <w:num w:numId="8">
    <w:abstractNumId w:val="18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6E"/>
    <w:rsid w:val="0000795A"/>
    <w:rsid w:val="000D58F4"/>
    <w:rsid w:val="0015144F"/>
    <w:rsid w:val="00174B0B"/>
    <w:rsid w:val="001C24F6"/>
    <w:rsid w:val="0020056A"/>
    <w:rsid w:val="00204354"/>
    <w:rsid w:val="002145EF"/>
    <w:rsid w:val="00227DF5"/>
    <w:rsid w:val="00296B35"/>
    <w:rsid w:val="002A29AA"/>
    <w:rsid w:val="002D22E0"/>
    <w:rsid w:val="003008EC"/>
    <w:rsid w:val="003112E5"/>
    <w:rsid w:val="00356390"/>
    <w:rsid w:val="00357713"/>
    <w:rsid w:val="0039049A"/>
    <w:rsid w:val="00423ADF"/>
    <w:rsid w:val="004D32D7"/>
    <w:rsid w:val="005548DA"/>
    <w:rsid w:val="005728A4"/>
    <w:rsid w:val="0058494E"/>
    <w:rsid w:val="005B7A7C"/>
    <w:rsid w:val="005C0E72"/>
    <w:rsid w:val="00674060"/>
    <w:rsid w:val="00674B3E"/>
    <w:rsid w:val="00675864"/>
    <w:rsid w:val="006C7357"/>
    <w:rsid w:val="00742718"/>
    <w:rsid w:val="0075279C"/>
    <w:rsid w:val="007600F7"/>
    <w:rsid w:val="00773478"/>
    <w:rsid w:val="00923E0A"/>
    <w:rsid w:val="009273BE"/>
    <w:rsid w:val="00952426"/>
    <w:rsid w:val="00957E19"/>
    <w:rsid w:val="009B436E"/>
    <w:rsid w:val="009E1518"/>
    <w:rsid w:val="009F5E2B"/>
    <w:rsid w:val="00AA2003"/>
    <w:rsid w:val="00B016EA"/>
    <w:rsid w:val="00B0513A"/>
    <w:rsid w:val="00B4176A"/>
    <w:rsid w:val="00B71C13"/>
    <w:rsid w:val="00BD24FC"/>
    <w:rsid w:val="00C02683"/>
    <w:rsid w:val="00C52FC2"/>
    <w:rsid w:val="00C53A2B"/>
    <w:rsid w:val="00CA3BEE"/>
    <w:rsid w:val="00CD55E9"/>
    <w:rsid w:val="00D4304F"/>
    <w:rsid w:val="00D651B9"/>
    <w:rsid w:val="00D87B64"/>
    <w:rsid w:val="00D95CD3"/>
    <w:rsid w:val="00DF6C11"/>
    <w:rsid w:val="00E11796"/>
    <w:rsid w:val="00E53907"/>
    <w:rsid w:val="00E7047E"/>
    <w:rsid w:val="00E759BE"/>
    <w:rsid w:val="00EB2A87"/>
    <w:rsid w:val="00EC0F68"/>
    <w:rsid w:val="00EC5313"/>
    <w:rsid w:val="00ED364D"/>
    <w:rsid w:val="00F7203D"/>
    <w:rsid w:val="00F7434A"/>
    <w:rsid w:val="00F97B6E"/>
    <w:rsid w:val="00FB431B"/>
    <w:rsid w:val="00FC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8DD345"/>
  <w15:chartTrackingRefBased/>
  <w15:docId w15:val="{E3D57D27-38A3-45E3-A6AB-D73CCA8C2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character" w:customStyle="1" w:styleId="normaltextrun">
    <w:name w:val="normaltextrun"/>
    <w:basedOn w:val="DefaultParagraphFont"/>
    <w:rsid w:val="00E759BE"/>
  </w:style>
  <w:style w:type="character" w:customStyle="1" w:styleId="eop">
    <w:name w:val="eop"/>
    <w:basedOn w:val="DefaultParagraphFont"/>
    <w:rsid w:val="00357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iKesavan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</Template>
  <TotalTime>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Kesavan</dc:creator>
  <cp:keywords/>
  <dc:description/>
  <cp:lastModifiedBy>VijayKumar Yarramsetty</cp:lastModifiedBy>
  <cp:revision>6</cp:revision>
  <dcterms:created xsi:type="dcterms:W3CDTF">2021-07-30T16:32:00Z</dcterms:created>
  <dcterms:modified xsi:type="dcterms:W3CDTF">2021-07-30T20:27:00Z</dcterms:modified>
</cp:coreProperties>
</file>